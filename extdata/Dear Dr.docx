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F9" w:rsidRDefault="00DE35F9" w:rsidP="00DE35F9">
      <w:r>
        <w:rPr>
          <w:rFonts w:ascii="Arial" w:hAnsi="Arial" w:cs="Arial"/>
          <w:color w:val="222222"/>
          <w:shd w:val="clear" w:color="auto" w:fill="FFFFFF"/>
        </w:rPr>
        <w:t>Dear Dr. Zhang, </w:t>
      </w:r>
    </w:p>
    <w:p w:rsidR="00DE35F9" w:rsidRDefault="00DE35F9" w:rsidP="00DE35F9">
      <w:pPr>
        <w:rPr>
          <w:rFonts w:ascii="Arial" w:hAnsi="Arial" w:cs="Arial"/>
          <w:color w:val="222222"/>
        </w:rPr>
      </w:pPr>
    </w:p>
    <w:p w:rsidR="00DE35F9" w:rsidRDefault="00DE35F9" w:rsidP="00DE35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complete the review to the manuscript. </w:t>
      </w:r>
    </w:p>
    <w:p w:rsidR="00DE35F9" w:rsidRDefault="00DE35F9" w:rsidP="00DE35F9">
      <w:pPr>
        <w:rPr>
          <w:rFonts w:ascii="Arial" w:hAnsi="Arial" w:cs="Arial"/>
          <w:color w:val="222222"/>
        </w:rPr>
      </w:pPr>
    </w:p>
    <w:p w:rsidR="00DE35F9" w:rsidRDefault="00DE35F9" w:rsidP="00DE35F9">
      <w:pPr>
        <w:rPr>
          <w:rFonts w:ascii="Arial" w:hAnsi="Arial" w:cs="Arial"/>
          <w:color w:val="222222"/>
        </w:rPr>
      </w:pPr>
    </w:p>
    <w:p w:rsidR="00DE35F9" w:rsidRDefault="00DE35F9" w:rsidP="00DE35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Shicheng</w:t>
      </w:r>
    </w:p>
    <w:p w:rsidR="007D644F" w:rsidRDefault="007D644F">
      <w:bookmarkStart w:id="0" w:name="_GoBack"/>
      <w:bookmarkEnd w:id="0"/>
    </w:p>
    <w:sectPr w:rsidR="007D644F" w:rsidSect="00DE3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F9"/>
    <w:rsid w:val="007D644F"/>
    <w:rsid w:val="00D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B252-101C-4A3F-B37A-A4E29D25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A208200B.dotm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2019-02-13T19:41:00Z</dcterms:created>
  <dcterms:modified xsi:type="dcterms:W3CDTF">2019-02-13T19:43:00Z</dcterms:modified>
</cp:coreProperties>
</file>