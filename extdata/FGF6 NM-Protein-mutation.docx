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687" w:rsidRDefault="00F16687">
      <w:r>
        <w:t xml:space="preserve">Hi </w:t>
      </w:r>
      <w:proofErr w:type="spellStart"/>
      <w:r>
        <w:t>Shuai</w:t>
      </w:r>
      <w:proofErr w:type="spellEnd"/>
      <w:r>
        <w:t xml:space="preserve">, </w:t>
      </w:r>
    </w:p>
    <w:p w:rsidR="00F16687" w:rsidRDefault="00F16687"/>
    <w:p w:rsidR="00F16687" w:rsidRDefault="00F16687">
      <w:r>
        <w:t xml:space="preserve">Please check the following 3 different mRNAs. </w:t>
      </w:r>
    </w:p>
    <w:p w:rsidR="00F16687" w:rsidRDefault="00F16687"/>
    <w:p w:rsidR="00B15BCC" w:rsidRDefault="00D50424">
      <w:proofErr w:type="gramStart"/>
      <w:r>
        <w:t>Step 1.</w:t>
      </w:r>
      <w:proofErr w:type="gramEnd"/>
      <w:r>
        <w:t xml:space="preserve"> </w:t>
      </w:r>
      <w:r w:rsidR="00E67F6D">
        <w:t>Wild</w:t>
      </w:r>
      <w:r w:rsidR="00B15BCC">
        <w:t xml:space="preserve"> Type: </w:t>
      </w:r>
    </w:p>
    <w:p w:rsidR="00236FEC" w:rsidRDefault="00236FEC"/>
    <w:p w:rsidR="0015302B" w:rsidRDefault="0015302B">
      <w:r w:rsidRPr="0015302B">
        <w:t>TTTAGGGCCATTAATTCTGACCACGTGCCTGAGAGGCAAGGTGG</w:t>
      </w:r>
      <w:r w:rsidRPr="008273C0">
        <w:rPr>
          <w:highlight w:val="green"/>
        </w:rPr>
        <w:t>ATGGCCCTGGGACAGAAACTGTTCATCACTATGTCCCGGGGAGCAGGACGTCTGCAGGGCACGCTGTGGGCTCTCGTCTTCCTAGGCATCCTAGTGGGCATGGTGGTGCCCTCGCCTGCAGGCACCCGTGCCAACAACACGCTGCTGGACTCGAGGGGCTGGGGCACCCTGCTGTCCAGGTCTCGCGCCGGGCTAGCTGGAGAGATTGCCGGGGTGAACTGGGAAAGTGGCTATTTGGTGGGGATCAAGCGGCAGCGGAGGCTCTACTGCAACGTGGGCATCGGCTTTCACCTCCAGGTGCTCCCCGACGGCCGGATCAGCGGGACCCACGAGGAGAACCCCTACAGCCTGCTGGAAATTTCCACTGTGGAGCGAGGCGTGGTGAGTCTCTTTGGAGTGAGAAGTGCCCTCTTCGTTGCCATGAACAGTAAAGGAAGATTGTACGCAACGCCCAGCTTCCAAGAAGAATGCAAGTTCAGAGAAACCCTCCTGCCCAACAATTACAATGCCTAC</w:t>
      </w:r>
      <w:r w:rsidRPr="00955B27">
        <w:rPr>
          <w:highlight w:val="magenta"/>
          <w:u w:val="single"/>
        </w:rPr>
        <w:t>G</w:t>
      </w:r>
      <w:r w:rsidRPr="00955B27">
        <w:rPr>
          <w:highlight w:val="green"/>
          <w:u w:val="single"/>
        </w:rPr>
        <w:t>AG</w:t>
      </w:r>
      <w:r w:rsidRPr="008273C0">
        <w:rPr>
          <w:highlight w:val="green"/>
        </w:rPr>
        <w:t>TCA</w:t>
      </w:r>
      <w:r w:rsidRPr="00955B27">
        <w:rPr>
          <w:highlight w:val="green"/>
          <w:u w:val="single"/>
        </w:rPr>
        <w:t>G</w:t>
      </w:r>
      <w:r w:rsidRPr="00955B27">
        <w:rPr>
          <w:highlight w:val="magenta"/>
          <w:u w:val="single"/>
        </w:rPr>
        <w:t>A</w:t>
      </w:r>
      <w:r w:rsidRPr="00955B27">
        <w:rPr>
          <w:highlight w:val="green"/>
          <w:u w:val="single"/>
        </w:rPr>
        <w:t>C</w:t>
      </w:r>
      <w:r w:rsidRPr="008273C0">
        <w:rPr>
          <w:highlight w:val="green"/>
        </w:rPr>
        <w:t>TTGTACCAAGGGACCTACATTGCCCTGAGCAAATACGGA</w:t>
      </w:r>
      <w:r w:rsidRPr="008A1B2E">
        <w:rPr>
          <w:color w:val="000000" w:themeColor="text1"/>
          <w:highlight w:val="green"/>
          <w:u w:val="single"/>
        </w:rPr>
        <w:t>C</w:t>
      </w:r>
      <w:r w:rsidRPr="008A1B2E">
        <w:rPr>
          <w:color w:val="000000" w:themeColor="text1"/>
          <w:highlight w:val="magenta"/>
          <w:u w:val="single"/>
        </w:rPr>
        <w:t>G</w:t>
      </w:r>
      <w:r w:rsidRPr="008A1B2E">
        <w:rPr>
          <w:color w:val="000000" w:themeColor="text1"/>
          <w:highlight w:val="green"/>
          <w:u w:val="single"/>
        </w:rPr>
        <w:t>G</w:t>
      </w:r>
      <w:r w:rsidRPr="008A1B2E">
        <w:rPr>
          <w:highlight w:val="green"/>
        </w:rPr>
        <w:t>G</w:t>
      </w:r>
      <w:r w:rsidRPr="008273C0">
        <w:rPr>
          <w:highlight w:val="green"/>
        </w:rPr>
        <w:t>TAAAGCGGGGCAGCAAGGTGTCCCCGATCATGACTGTCACTCATTTCCTTCCCAGGATCTAA</w:t>
      </w:r>
      <w:r w:rsidRPr="0015302B">
        <w:t>GGACCCACAAAAGAAGGCTCACAGATTTAAAGCATCATCTGTTCGATTGAAATTTTGCACCAGCGAAGAATTC</w:t>
      </w:r>
    </w:p>
    <w:p w:rsidR="0015302B" w:rsidRDefault="0015302B"/>
    <w:p w:rsidR="0015302B" w:rsidRDefault="0015302B"/>
    <w:p w:rsidR="00CD3EB8" w:rsidRDefault="00D50424">
      <w:proofErr w:type="gramStart"/>
      <w:r>
        <w:t>Step 2.</w:t>
      </w:r>
      <w:proofErr w:type="gramEnd"/>
      <w:r>
        <w:t xml:space="preserve"> </w:t>
      </w:r>
      <w:r w:rsidR="00CD3EB8">
        <w:t xml:space="preserve">FGF6 </w:t>
      </w:r>
      <w:r w:rsidR="00CD3EB8" w:rsidRPr="00CD3EB8">
        <w:t>NM_020996</w:t>
      </w:r>
      <w:r w:rsidR="00CD3EB8">
        <w:t xml:space="preserve"> Protein Sequence: </w:t>
      </w:r>
    </w:p>
    <w:p w:rsidR="00CD3EB8" w:rsidRDefault="00CD3EB8"/>
    <w:p w:rsidR="00B667EC" w:rsidRDefault="00CD3EB8">
      <w:r w:rsidRPr="00CD3EB8">
        <w:t>MALGQKLFITMSRGAGRLQGTLWALVFLGILVGMVVPSPAGTRANNTLLDSRGWGTLLSRSRAGLAGEIAGVNWESGYLVGIKRQRRLYCNVGIGFHLQVLPDGRISGTHEENPYSLLEISTVERGVVSLFGVRSALFVAMNSKGRLYATPSFQEECKFRETLLPNNYNAY</w:t>
      </w:r>
      <w:r w:rsidRPr="00CD3EB8">
        <w:rPr>
          <w:highlight w:val="yellow"/>
        </w:rPr>
        <w:t>E</w:t>
      </w:r>
      <w:r w:rsidRPr="00CD3EB8">
        <w:t>S</w:t>
      </w:r>
      <w:r w:rsidRPr="00CD3EB8">
        <w:rPr>
          <w:highlight w:val="yellow"/>
        </w:rPr>
        <w:t>D</w:t>
      </w:r>
      <w:r w:rsidRPr="00CD3EB8">
        <w:t>LYQGTYIALSKYG</w:t>
      </w:r>
      <w:r w:rsidRPr="00CD3EB8">
        <w:rPr>
          <w:highlight w:val="yellow"/>
        </w:rPr>
        <w:t>R</w:t>
      </w:r>
      <w:r w:rsidRPr="00CD3EB8">
        <w:t>VKRGSKVSPIMTVTHFLPRI</w:t>
      </w:r>
      <w:r w:rsidR="00B667EC">
        <w:t xml:space="preserve"> </w:t>
      </w:r>
    </w:p>
    <w:p w:rsidR="00CD3EB8" w:rsidRDefault="00CD3EB8"/>
    <w:p w:rsidR="00487C1B" w:rsidRDefault="00487C1B"/>
    <w:p w:rsidR="00CD3EB8" w:rsidRDefault="00487C1B">
      <w:r>
        <w:t xml:space="preserve">Note: </w:t>
      </w:r>
    </w:p>
    <w:p w:rsidR="00487C1B" w:rsidRDefault="00487C1B"/>
    <w:p w:rsidR="00CD3EB8" w:rsidRPr="00487C1B" w:rsidRDefault="00CD3EB8">
      <w:pPr>
        <w:rPr>
          <w:color w:val="FF0000"/>
        </w:rPr>
      </w:pPr>
      <w:r w:rsidRPr="00487C1B">
        <w:rPr>
          <w:color w:val="FF0000"/>
        </w:rPr>
        <w:t>The first yellow:   FGF6:NM_020996:exon3:c.G514T:p.E172X</w:t>
      </w:r>
      <w:r w:rsidR="00955B27">
        <w:rPr>
          <w:color w:val="FF0000"/>
        </w:rPr>
        <w:t xml:space="preserve">     [GAG -&gt; TAG]</w:t>
      </w:r>
    </w:p>
    <w:p w:rsidR="00CD3EB8" w:rsidRPr="00487C1B" w:rsidRDefault="00CD3EB8">
      <w:pPr>
        <w:rPr>
          <w:color w:val="FF0000"/>
        </w:rPr>
      </w:pPr>
      <w:r w:rsidRPr="00487C1B">
        <w:rPr>
          <w:color w:val="FF0000"/>
        </w:rPr>
        <w:t>The second yellow: FGF6:NM_</w:t>
      </w:r>
      <w:proofErr w:type="gramStart"/>
      <w:r w:rsidRPr="00487C1B">
        <w:rPr>
          <w:color w:val="FF0000"/>
        </w:rPr>
        <w:t xml:space="preserve">020996:exon3:c.A521T:p.D174V </w:t>
      </w:r>
      <w:r w:rsidR="00955B27">
        <w:rPr>
          <w:color w:val="FF0000"/>
        </w:rPr>
        <w:t xml:space="preserve"> [</w:t>
      </w:r>
      <w:proofErr w:type="gramEnd"/>
      <w:r w:rsidR="00955B27">
        <w:rPr>
          <w:color w:val="FF0000"/>
        </w:rPr>
        <w:t>GAC -&gt; GTC]</w:t>
      </w:r>
    </w:p>
    <w:p w:rsidR="00CD3EB8" w:rsidRPr="00487C1B" w:rsidRDefault="00CD3EB8">
      <w:pPr>
        <w:rPr>
          <w:color w:val="FF0000"/>
        </w:rPr>
      </w:pPr>
      <w:r w:rsidRPr="00487C1B">
        <w:rPr>
          <w:color w:val="FF0000"/>
        </w:rPr>
        <w:t>The third yellow: FGF6:NM_020996:exon3:c.G563A:p.R188Q</w:t>
      </w:r>
      <w:r w:rsidR="00955B27">
        <w:rPr>
          <w:color w:val="FF0000"/>
        </w:rPr>
        <w:t xml:space="preserve">      [CGG -&gt;CAG]</w:t>
      </w:r>
    </w:p>
    <w:p w:rsidR="00AA6DFE" w:rsidRDefault="00AA6DFE"/>
    <w:p w:rsidR="00AA6DFE" w:rsidRDefault="00AA6DFE"/>
    <w:p w:rsidR="00AA6DFE" w:rsidRPr="00EC02B7" w:rsidRDefault="00D50424" w:rsidP="00AA6DFE">
      <w:pPr>
        <w:rPr>
          <w:b/>
          <w:i/>
        </w:rPr>
      </w:pPr>
      <w:proofErr w:type="gramStart"/>
      <w:r w:rsidRPr="00EC02B7">
        <w:rPr>
          <w:b/>
          <w:i/>
        </w:rPr>
        <w:t>Result 1.</w:t>
      </w:r>
      <w:proofErr w:type="gramEnd"/>
      <w:r w:rsidRPr="00EC02B7">
        <w:rPr>
          <w:b/>
          <w:i/>
        </w:rPr>
        <w:t xml:space="preserve"> </w:t>
      </w:r>
      <w:r w:rsidR="00AA6DFE" w:rsidRPr="00EC02B7">
        <w:rPr>
          <w:b/>
          <w:i/>
        </w:rPr>
        <w:t>The first yellow:   FGF6:NM_020996:exon3:c.G514T:p.E172X</w:t>
      </w:r>
      <w:r w:rsidR="004B4DC9" w:rsidRPr="00EC02B7">
        <w:rPr>
          <w:b/>
          <w:i/>
        </w:rPr>
        <w:t xml:space="preserve">  </w:t>
      </w:r>
    </w:p>
    <w:p w:rsidR="00E4220A" w:rsidRDefault="00E4220A" w:rsidP="00AA6DFE"/>
    <w:p w:rsidR="001F6A8A" w:rsidRDefault="001F6A8A" w:rsidP="001F6A8A">
      <w:r w:rsidRPr="0015302B">
        <w:t>TTTAGGGCCATTAATTCTGACCACGTGCCTGAGAGGCAAGGTGG</w:t>
      </w:r>
      <w:r w:rsidRPr="008273C0">
        <w:rPr>
          <w:highlight w:val="green"/>
        </w:rPr>
        <w:t>ATGGCCCTGGGACAGAAACTGTTCATCACTATGTCCCGGGGAGCAGGACGTCTGCAGGGCACGCTGTGGGCTCTCGTCTTCCTAGGCATCCTAGTGGGCATGGTGGTGCCCTCGCCTGCAGGCACCCGTGCCAACAACACGCTGCTGGACTCGAGGGGCTGGGGCACCCTGCTGTCCAGGTCTCGCGCCGGGCTAGCTGGAGAGATTGCCGGGGTGAACTGGGAAAGTGGCTATTTGGTGGGGATCAAGCGGCAGCGGAGGCTCTACTG</w:t>
      </w:r>
      <w:r w:rsidRPr="008273C0">
        <w:rPr>
          <w:highlight w:val="green"/>
        </w:rPr>
        <w:lastRenderedPageBreak/>
        <w:t>CAACGTGGGCATCGGCTTTCACCTCCAGGTGCTCCCCGACGGCCGGATCAGCGGGACCCACGAGGAGAACCCCTACAGCCTGCTGGAAATTTCCACTGTGGAGCGAGGCGTGGTGAGTCTCTTTGGAGTGAGAAGTGCCCTCTTCGTTGCCATGAACAGTAAAGGAAGATTGTACGCAACGCCCAGCTTCCAAGAAGAATGCAAGTTCAGAGAAACCCTCCTGCCCAACAATTACAATGCCTAC</w:t>
      </w:r>
      <w:r w:rsidR="00E1242F">
        <w:rPr>
          <w:highlight w:val="magenta"/>
          <w:u w:val="single"/>
        </w:rPr>
        <w:t>T</w:t>
      </w:r>
      <w:r w:rsidRPr="00955B27">
        <w:rPr>
          <w:highlight w:val="green"/>
          <w:u w:val="single"/>
        </w:rPr>
        <w:t>AG</w:t>
      </w:r>
      <w:r w:rsidRPr="008273C0">
        <w:rPr>
          <w:highlight w:val="green"/>
        </w:rPr>
        <w:t>TCA</w:t>
      </w:r>
      <w:r w:rsidRPr="00955B27">
        <w:rPr>
          <w:highlight w:val="green"/>
          <w:u w:val="single"/>
        </w:rPr>
        <w:t>G</w:t>
      </w:r>
      <w:r w:rsidRPr="00955B27">
        <w:rPr>
          <w:highlight w:val="magenta"/>
          <w:u w:val="single"/>
        </w:rPr>
        <w:t>A</w:t>
      </w:r>
      <w:r w:rsidRPr="00955B27">
        <w:rPr>
          <w:highlight w:val="green"/>
          <w:u w:val="single"/>
        </w:rPr>
        <w:t>C</w:t>
      </w:r>
      <w:r w:rsidRPr="008273C0">
        <w:rPr>
          <w:highlight w:val="green"/>
        </w:rPr>
        <w:t>TTGTACCAAGGGACCTACATTGCCCTGAGCAAATACGGA</w:t>
      </w:r>
      <w:r w:rsidRPr="008A1B2E">
        <w:rPr>
          <w:color w:val="000000" w:themeColor="text1"/>
          <w:highlight w:val="green"/>
          <w:u w:val="single"/>
        </w:rPr>
        <w:t>C</w:t>
      </w:r>
      <w:r w:rsidRPr="008A1B2E">
        <w:rPr>
          <w:color w:val="000000" w:themeColor="text1"/>
          <w:highlight w:val="magenta"/>
          <w:u w:val="single"/>
        </w:rPr>
        <w:t>G</w:t>
      </w:r>
      <w:r w:rsidRPr="00955B27">
        <w:rPr>
          <w:color w:val="000000" w:themeColor="text1"/>
          <w:highlight w:val="green"/>
          <w:u w:val="single"/>
        </w:rPr>
        <w:t>G</w:t>
      </w:r>
      <w:r w:rsidRPr="00955B27">
        <w:rPr>
          <w:highlight w:val="green"/>
          <w:u w:val="single"/>
        </w:rPr>
        <w:t>G</w:t>
      </w:r>
      <w:r w:rsidRPr="008273C0">
        <w:rPr>
          <w:highlight w:val="green"/>
        </w:rPr>
        <w:t>TAAAGCGGGGCAGCAAGGTGTCCCCGATCATGACTGTCACTCATTTCCTTCCCAGGATCTAA</w:t>
      </w:r>
      <w:r w:rsidRPr="0015302B">
        <w:t>GGACCCACAAAAGAAGGCTCACAGATTTAAAGCATCATCTGTTCGATTGAAATTTTGCACCAGCGAAGAATTC</w:t>
      </w:r>
    </w:p>
    <w:p w:rsidR="00E4220A" w:rsidRDefault="00E4220A" w:rsidP="00E4220A"/>
    <w:p w:rsidR="001674D2" w:rsidRDefault="001674D2"/>
    <w:p w:rsidR="001674D2" w:rsidRPr="00EC02B7" w:rsidRDefault="00D50424" w:rsidP="001674D2">
      <w:pPr>
        <w:pStyle w:val="Quote"/>
        <w:rPr>
          <w:b/>
          <w:i w:val="0"/>
        </w:rPr>
      </w:pPr>
      <w:r w:rsidRPr="00EC02B7">
        <w:rPr>
          <w:b/>
          <w:i w:val="0"/>
        </w:rPr>
        <w:t>Result2</w:t>
      </w:r>
      <w:r w:rsidRPr="00EC02B7">
        <w:rPr>
          <w:b/>
          <w:i w:val="0"/>
        </w:rPr>
        <w:t xml:space="preserve">. </w:t>
      </w:r>
      <w:r w:rsidRPr="00EC02B7">
        <w:rPr>
          <w:b/>
          <w:i w:val="0"/>
        </w:rPr>
        <w:t xml:space="preserve"> </w:t>
      </w:r>
      <w:r w:rsidR="001674D2" w:rsidRPr="00EC02B7">
        <w:rPr>
          <w:b/>
          <w:i w:val="0"/>
        </w:rPr>
        <w:t xml:space="preserve">FGF6:NM_020996:exon3:c.A521T:p.D174V </w:t>
      </w:r>
    </w:p>
    <w:p w:rsidR="001674D2" w:rsidRDefault="001674D2"/>
    <w:p w:rsidR="001F6A8A" w:rsidRDefault="001F6A8A" w:rsidP="001F6A8A">
      <w:r w:rsidRPr="0015302B">
        <w:t>TTTAGGGCCATTAATTCTGACCACGTGCCTGAGAGGCAAGGTGG</w:t>
      </w:r>
      <w:r w:rsidRPr="008273C0">
        <w:rPr>
          <w:highlight w:val="green"/>
        </w:rPr>
        <w:t>ATGGCCCTGGGACAGAAACTGTTCATCACTATGTCCCGGGGAGCAGGACGTCTGCAGGGCACGCTGTGGGCTCTCGTCTTCCTAGGCATCCTAGTGGGCATGGTGGTGCCCTCGCCTGCAGGCACCCGTGCCAACAACACGCTGCTGGACTCGAGGGGCTGGGGCACCCTGCTGTCCAGGTCTCGCGCCGGGCTAGCTGGAGAGATTGCCGGGGTGAACTGGGAAAGTGGCTATTTGGTGGGGATCAAGCGGCAGCGGAGGCTCTACTGCAACGTGGGCATCGGCTTTCACCTCCAGGTGCTCCCCGACGGCCGGATCAGCGGGACCCACGAGGAGAACCCCTACAGCCTGCTGGAAATTTCCACTGTGGAGCGAGGCGTGGTGAGTCTCTTTGGAGTGAGAAGTGCCCTCTTCGTTGCCATGAACAGTAAAGGAAGATTGTACGCAACGCCCAGCTTCCAAGAAGAATGCAAGTTCAGAGAAACCCTCCTGCCCAACAATTACAATGCCTAC</w:t>
      </w:r>
      <w:r w:rsidRPr="00955B27">
        <w:rPr>
          <w:highlight w:val="magenta"/>
          <w:u w:val="single"/>
        </w:rPr>
        <w:t>G</w:t>
      </w:r>
      <w:r w:rsidRPr="00955B27">
        <w:rPr>
          <w:highlight w:val="green"/>
          <w:u w:val="single"/>
        </w:rPr>
        <w:t>AG</w:t>
      </w:r>
      <w:r w:rsidRPr="008273C0">
        <w:rPr>
          <w:highlight w:val="green"/>
        </w:rPr>
        <w:t>TCA</w:t>
      </w:r>
      <w:r w:rsidRPr="00955B27">
        <w:rPr>
          <w:highlight w:val="green"/>
          <w:u w:val="single"/>
        </w:rPr>
        <w:t>G</w:t>
      </w:r>
      <w:r w:rsidR="00E1242F">
        <w:rPr>
          <w:highlight w:val="magenta"/>
          <w:u w:val="single"/>
        </w:rPr>
        <w:t>T</w:t>
      </w:r>
      <w:r w:rsidRPr="00955B27">
        <w:rPr>
          <w:highlight w:val="green"/>
          <w:u w:val="single"/>
        </w:rPr>
        <w:t>C</w:t>
      </w:r>
      <w:r w:rsidRPr="008273C0">
        <w:rPr>
          <w:highlight w:val="green"/>
        </w:rPr>
        <w:t>TTGTACCAAGGGACCTACATTGCCCTGAGCAAATACGGA</w:t>
      </w:r>
      <w:r w:rsidRPr="008A1B2E">
        <w:rPr>
          <w:color w:val="000000" w:themeColor="text1"/>
          <w:highlight w:val="green"/>
          <w:u w:val="single"/>
        </w:rPr>
        <w:t>C</w:t>
      </w:r>
      <w:r w:rsidRPr="008A1B2E">
        <w:rPr>
          <w:color w:val="000000" w:themeColor="text1"/>
          <w:highlight w:val="magenta"/>
          <w:u w:val="single"/>
        </w:rPr>
        <w:t>G</w:t>
      </w:r>
      <w:r w:rsidRPr="00955B27">
        <w:rPr>
          <w:color w:val="000000" w:themeColor="text1"/>
          <w:highlight w:val="green"/>
          <w:u w:val="single"/>
        </w:rPr>
        <w:t>G</w:t>
      </w:r>
      <w:r w:rsidRPr="00955B27">
        <w:rPr>
          <w:highlight w:val="green"/>
          <w:u w:val="single"/>
        </w:rPr>
        <w:t>G</w:t>
      </w:r>
      <w:r w:rsidRPr="008273C0">
        <w:rPr>
          <w:highlight w:val="green"/>
        </w:rPr>
        <w:t>TAAAGCGGGGCAGCAAGGTGTCCCCGATCATGACTGTCACTCATTTCCTTCCCAGGATCTAA</w:t>
      </w:r>
      <w:r w:rsidRPr="0015302B">
        <w:t>GGACCCACAAAAGAAGGCTCACAGATTTAAAGCATCATCTGTTCGATTGAAATTTTGCACCAGCGAAGAATTC</w:t>
      </w:r>
    </w:p>
    <w:p w:rsidR="001674D2" w:rsidRDefault="001674D2"/>
    <w:p w:rsidR="008273C0" w:rsidRPr="00EC02B7" w:rsidRDefault="00D50424" w:rsidP="00416C53">
      <w:pPr>
        <w:pStyle w:val="Quote"/>
        <w:rPr>
          <w:b/>
          <w:i w:val="0"/>
        </w:rPr>
      </w:pPr>
      <w:proofErr w:type="gramStart"/>
      <w:r w:rsidRPr="00EC02B7">
        <w:rPr>
          <w:b/>
          <w:i w:val="0"/>
        </w:rPr>
        <w:t>Result 3</w:t>
      </w:r>
      <w:r w:rsidRPr="00EC02B7">
        <w:rPr>
          <w:b/>
          <w:i w:val="0"/>
        </w:rPr>
        <w:t>.</w:t>
      </w:r>
      <w:proofErr w:type="gramEnd"/>
      <w:r w:rsidRPr="00EC02B7">
        <w:rPr>
          <w:b/>
          <w:i w:val="0"/>
        </w:rPr>
        <w:t xml:space="preserve"> </w:t>
      </w:r>
      <w:r w:rsidR="008273C0" w:rsidRPr="00EC02B7">
        <w:rPr>
          <w:b/>
          <w:i w:val="0"/>
        </w:rPr>
        <w:t>FGF6:NM_020996:exon3:c.G563A:p.R188Q</w:t>
      </w:r>
    </w:p>
    <w:p w:rsidR="008273C0" w:rsidRDefault="008273C0"/>
    <w:p w:rsidR="008273C0" w:rsidRDefault="001F6A8A">
      <w:r w:rsidRPr="0015302B">
        <w:t>TTTAGGGCCATTAATTCTGACCACGTGCCTGAGAGGCAAGGTGG</w:t>
      </w:r>
      <w:r w:rsidRPr="008273C0">
        <w:rPr>
          <w:highlight w:val="green"/>
        </w:rPr>
        <w:t>ATGGCCCTGGGACAGAAACTGTTCATCACTATGTCCCGGGGAGCAGGACGTCTGCAGGGCACGCTGTGGGCTCTCGTCTTCCTAGGCATCCTAGTGGGCATGGTGGTGCCCTCGCCTGCAGGCACCCGTGCCAACAACACGCTGCTGGACTCGAGGGGCTGGGGCACCCTGCTGTCCAGGTCTCGCGCCGGGCTAGCTGGAGAGATTGCCGGGGTGAACTGGGAAAGTGGCTATTTGGTGGGGATCAAGCGGCAGCGGAGGCTCTACTGCAACGTGGGCATCGGCTTTCACCTCCAGGTGCTCCCCGACGGCCGGATCAGCGGGACCCACGAGGAGAACCCCTACAGCCTGCTGGAAATTTCCACTGTGGAGCGAGGCGTGGTGAGTCTCTTTGGAGTGAGAAGTGCCCTCTTCGTTGCCATGAACAGTAAAGGAAGATTGTACGCAACGCCCAGCTTCCAAGAAGAATGCAAGTTCAGAGAAACCCTCCTGCCCAACAATTACAATGCCTAC</w:t>
      </w:r>
      <w:r w:rsidRPr="00955B27">
        <w:rPr>
          <w:highlight w:val="magenta"/>
          <w:u w:val="single"/>
        </w:rPr>
        <w:t>G</w:t>
      </w:r>
      <w:r w:rsidRPr="00955B27">
        <w:rPr>
          <w:highlight w:val="green"/>
          <w:u w:val="single"/>
        </w:rPr>
        <w:t>AG</w:t>
      </w:r>
      <w:r w:rsidRPr="008273C0">
        <w:rPr>
          <w:highlight w:val="green"/>
        </w:rPr>
        <w:t>TCA</w:t>
      </w:r>
      <w:r w:rsidRPr="00955B27">
        <w:rPr>
          <w:highlight w:val="green"/>
          <w:u w:val="single"/>
        </w:rPr>
        <w:t>G</w:t>
      </w:r>
      <w:r w:rsidRPr="00955B27">
        <w:rPr>
          <w:highlight w:val="magenta"/>
          <w:u w:val="single"/>
        </w:rPr>
        <w:t>A</w:t>
      </w:r>
      <w:r w:rsidRPr="00955B27">
        <w:rPr>
          <w:highlight w:val="green"/>
          <w:u w:val="single"/>
        </w:rPr>
        <w:t>C</w:t>
      </w:r>
      <w:r w:rsidRPr="008273C0">
        <w:rPr>
          <w:highlight w:val="green"/>
        </w:rPr>
        <w:t>TTGTACCAAGGGACCTACATTGCCCTGAGCAAATACGGA</w:t>
      </w:r>
      <w:r w:rsidRPr="008A1B2E">
        <w:rPr>
          <w:color w:val="000000" w:themeColor="text1"/>
          <w:highlight w:val="green"/>
          <w:u w:val="single"/>
        </w:rPr>
        <w:t>C</w:t>
      </w:r>
      <w:r w:rsidR="00E1242F" w:rsidRPr="008A1B2E">
        <w:rPr>
          <w:color w:val="000000" w:themeColor="text1"/>
          <w:highlight w:val="magenta"/>
          <w:u w:val="single"/>
        </w:rPr>
        <w:t>A</w:t>
      </w:r>
      <w:r w:rsidRPr="008A1B2E">
        <w:rPr>
          <w:color w:val="000000" w:themeColor="text1"/>
          <w:highlight w:val="green"/>
          <w:u w:val="single"/>
        </w:rPr>
        <w:t>G</w:t>
      </w:r>
      <w:r w:rsidRPr="008A1B2E">
        <w:rPr>
          <w:highlight w:val="green"/>
          <w:u w:val="single"/>
        </w:rPr>
        <w:t>G</w:t>
      </w:r>
      <w:r w:rsidRPr="008273C0">
        <w:rPr>
          <w:highlight w:val="green"/>
        </w:rPr>
        <w:t>TAAAGCGGGGCAGCAAGGTGTCCCCGATCATGACTGTCACTCATTTCCTTCCCAGGATCTAA</w:t>
      </w:r>
      <w:r w:rsidRPr="0015302B">
        <w:t>GGACCCACAAAAGAAGGCTCACAGATTTAAAGCATCATCTGTTCGATTGAAATTTTGCACCAGCGAAGAATTC</w:t>
      </w:r>
      <w:bookmarkStart w:id="0" w:name="_GoBack"/>
      <w:bookmarkEnd w:id="0"/>
    </w:p>
    <w:sectPr w:rsidR="008273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EC"/>
    <w:rsid w:val="0015302B"/>
    <w:rsid w:val="001674D2"/>
    <w:rsid w:val="001F6A8A"/>
    <w:rsid w:val="00236FEC"/>
    <w:rsid w:val="002E0F36"/>
    <w:rsid w:val="00355DFA"/>
    <w:rsid w:val="00416C53"/>
    <w:rsid w:val="00487C1B"/>
    <w:rsid w:val="00495D58"/>
    <w:rsid w:val="004B4DC9"/>
    <w:rsid w:val="005B5098"/>
    <w:rsid w:val="006D245F"/>
    <w:rsid w:val="008273C0"/>
    <w:rsid w:val="008A1B2E"/>
    <w:rsid w:val="008F65E9"/>
    <w:rsid w:val="00955B27"/>
    <w:rsid w:val="00AA6DFE"/>
    <w:rsid w:val="00B15BCC"/>
    <w:rsid w:val="00B667EC"/>
    <w:rsid w:val="00CD3EB8"/>
    <w:rsid w:val="00D50424"/>
    <w:rsid w:val="00E1242F"/>
    <w:rsid w:val="00E4220A"/>
    <w:rsid w:val="00E67F6D"/>
    <w:rsid w:val="00EC02B7"/>
    <w:rsid w:val="00F1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16C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16C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416C5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6C53"/>
    <w:rPr>
      <w:i/>
      <w:iCs/>
      <w:color w:val="000000" w:themeColor="tex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16C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16C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416C5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6C53"/>
    <w:rPr>
      <w:i/>
      <w:i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2F24B17B.dotm</Template>
  <TotalTime>735</TotalTime>
  <Pages>2</Pages>
  <Words>56</Words>
  <Characters>3658</Characters>
  <Application>Microsoft Office Word</Application>
  <DocSecurity>0</DocSecurity>
  <Lines>30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Shicheng</dc:creator>
  <cp:lastModifiedBy>Guo, Shicheng</cp:lastModifiedBy>
  <cp:revision>22</cp:revision>
  <dcterms:created xsi:type="dcterms:W3CDTF">2018-05-17T17:08:00Z</dcterms:created>
  <dcterms:modified xsi:type="dcterms:W3CDTF">2018-05-18T05:51:00Z</dcterms:modified>
</cp:coreProperties>
</file>